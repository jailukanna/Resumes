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6D" w:rsidRDefault="00087E54">
      <w:pPr>
        <w:pStyle w:val="Title"/>
      </w:pPr>
      <w:sdt>
        <w:sdtPr>
          <w:alias w:val="Enter your name:"/>
          <w:tag w:val=""/>
          <w:id w:val="-328297061"/>
          <w:placeholder>
            <w:docPart w:val="87001A176D254701AA175F8BA247D7D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proofErr w:type="spellStart"/>
          <w:r w:rsidR="0058351A">
            <w:t>Kiran</w:t>
          </w:r>
          <w:proofErr w:type="spellEnd"/>
          <w:r w:rsidR="0058351A">
            <w:t xml:space="preserve"> </w:t>
          </w:r>
          <w:proofErr w:type="spellStart"/>
          <w:r w:rsidR="0058351A">
            <w:t>sagar</w:t>
          </w:r>
          <w:proofErr w:type="spellEnd"/>
        </w:sdtContent>
      </w:sdt>
    </w:p>
    <w:p w:rsidR="00394A6D" w:rsidRPr="00414DFD" w:rsidRDefault="00414DFD">
      <w:pPr>
        <w:rPr>
          <w:sz w:val="24"/>
          <w:szCs w:val="24"/>
        </w:rPr>
      </w:pPr>
      <w:proofErr w:type="spellStart"/>
      <w:proofErr w:type="gramStart"/>
      <w:r w:rsidRPr="00414DFD">
        <w:rPr>
          <w:sz w:val="24"/>
          <w:szCs w:val="24"/>
        </w:rPr>
        <w:t>W</w:t>
      </w:r>
      <w:r w:rsidR="0058351A" w:rsidRPr="00414DFD">
        <w:rPr>
          <w:sz w:val="24"/>
          <w:szCs w:val="24"/>
        </w:rPr>
        <w:t>anaparthy</w:t>
      </w:r>
      <w:proofErr w:type="spellEnd"/>
      <w:r>
        <w:rPr>
          <w:sz w:val="24"/>
          <w:szCs w:val="24"/>
        </w:rPr>
        <w:t xml:space="preserve"> </w:t>
      </w:r>
      <w:r w:rsidR="00CC75DB" w:rsidRPr="00414DFD">
        <w:rPr>
          <w:sz w:val="24"/>
          <w:szCs w:val="24"/>
        </w:rPr>
        <w:t>,</w:t>
      </w:r>
      <w:proofErr w:type="gramEnd"/>
      <w:r w:rsidR="00CC75DB" w:rsidRPr="00414D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</w:t>
      </w:r>
      <w:r w:rsidR="0058351A" w:rsidRPr="00414DFD">
        <w:rPr>
          <w:sz w:val="24"/>
          <w:szCs w:val="24"/>
        </w:rPr>
        <w:t>ngana</w:t>
      </w:r>
      <w:proofErr w:type="spellEnd"/>
      <w:r w:rsidR="007D00B3" w:rsidRPr="00414DFD">
        <w:rPr>
          <w:sz w:val="24"/>
          <w:szCs w:val="24"/>
        </w:rPr>
        <w:t> | </w:t>
      </w:r>
      <w:r w:rsidR="0058351A" w:rsidRPr="00414DFD">
        <w:rPr>
          <w:sz w:val="24"/>
          <w:szCs w:val="24"/>
        </w:rPr>
        <w:t>9133113255</w:t>
      </w:r>
      <w:r w:rsidR="007D00B3" w:rsidRPr="00414DFD">
        <w:rPr>
          <w:sz w:val="24"/>
          <w:szCs w:val="24"/>
        </w:rPr>
        <w:t> | </w:t>
      </w:r>
      <w:r w:rsidR="0058351A" w:rsidRPr="00414DFD">
        <w:rPr>
          <w:sz w:val="24"/>
          <w:szCs w:val="24"/>
        </w:rPr>
        <w:t>kiransagaruppara@gmail.com</w:t>
      </w:r>
    </w:p>
    <w:p w:rsidR="00394A6D" w:rsidRPr="00414DFD" w:rsidRDefault="00155B49">
      <w:pPr>
        <w:pStyle w:val="Heading1"/>
        <w:rPr>
          <w:szCs w:val="28"/>
        </w:rPr>
      </w:pPr>
      <w:r w:rsidRPr="00414DFD">
        <w:rPr>
          <w:szCs w:val="28"/>
        </w:rPr>
        <w:t>Summary:</w:t>
      </w:r>
    </w:p>
    <w:p w:rsidR="00155B49" w:rsidRPr="00414DFD" w:rsidRDefault="009F2FAA" w:rsidP="00414DFD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600"/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</w:pPr>
      <w:r w:rsidRPr="00414DFD">
        <w:rPr>
          <w:rFonts w:ascii="Helvetica" w:eastAsia="Times New Roman" w:hAnsi="Helvetica" w:cs="Helvetica"/>
          <w:bCs/>
          <w:color w:val="000000"/>
          <w:sz w:val="28"/>
          <w:szCs w:val="28"/>
          <w:lang w:eastAsia="en-US"/>
        </w:rPr>
        <w:t xml:space="preserve">I can be able to quickly adapt the new work </w:t>
      </w:r>
      <w:r w:rsidR="007C4BDD" w:rsidRPr="00414DFD">
        <w:rPr>
          <w:rFonts w:ascii="Helvetica" w:eastAsia="Times New Roman" w:hAnsi="Helvetica" w:cs="Helvetica"/>
          <w:bCs/>
          <w:color w:val="000000"/>
          <w:sz w:val="28"/>
          <w:szCs w:val="28"/>
          <w:lang w:eastAsia="en-US"/>
        </w:rPr>
        <w:t>s</w:t>
      </w:r>
      <w:r w:rsidRPr="00414DFD">
        <w:rPr>
          <w:rFonts w:ascii="Helvetica" w:eastAsia="Times New Roman" w:hAnsi="Helvetica" w:cs="Helvetica"/>
          <w:bCs/>
          <w:color w:val="000000"/>
          <w:sz w:val="28"/>
          <w:szCs w:val="28"/>
          <w:lang w:eastAsia="en-US"/>
        </w:rPr>
        <w:t>pace and learning</w:t>
      </w:r>
      <w:r w:rsidR="007C4BDD" w:rsidRPr="00414DFD">
        <w:rPr>
          <w:rFonts w:ascii="Helvetica" w:eastAsia="Times New Roman" w:hAnsi="Helvetica" w:cs="Helvetica"/>
          <w:bCs/>
          <w:color w:val="000000"/>
          <w:sz w:val="28"/>
          <w:szCs w:val="28"/>
          <w:lang w:eastAsia="en-US"/>
        </w:rPr>
        <w:t>.</w:t>
      </w:r>
      <w:r w:rsidRPr="00414DFD">
        <w:rPr>
          <w:sz w:val="28"/>
          <w:szCs w:val="28"/>
        </w:rPr>
        <w:t xml:space="preserve">   </w:t>
      </w:r>
    </w:p>
    <w:sdt>
      <w:sdtPr>
        <w:rPr>
          <w:szCs w:val="28"/>
        </w:rPr>
        <w:alias w:val="Education:"/>
        <w:tag w:val="Education:"/>
        <w:id w:val="1513793667"/>
        <w:placeholder>
          <w:docPart w:val="886EEFFF261741479ADC24D9D6A41155"/>
        </w:placeholder>
        <w:temporary/>
        <w:showingPlcHdr/>
      </w:sdtPr>
      <w:sdtEndPr/>
      <w:sdtContent>
        <w:p w:rsidR="00394A6D" w:rsidRPr="00414DFD" w:rsidRDefault="007D00B3">
          <w:pPr>
            <w:pStyle w:val="Heading1"/>
            <w:rPr>
              <w:szCs w:val="28"/>
            </w:rPr>
          </w:pPr>
          <w:r w:rsidRPr="00414DFD">
            <w:rPr>
              <w:szCs w:val="28"/>
            </w:rPr>
            <w:t>Education</w:t>
          </w:r>
        </w:p>
      </w:sdtContent>
    </w:sdt>
    <w:p w:rsidR="0058351A" w:rsidRPr="00414DFD" w:rsidRDefault="0058351A" w:rsidP="00FF3EEA">
      <w:pPr>
        <w:pStyle w:val="Heading2"/>
        <w:rPr>
          <w:sz w:val="24"/>
          <w:szCs w:val="24"/>
        </w:rPr>
      </w:pPr>
      <w:r w:rsidRPr="00414DFD">
        <w:rPr>
          <w:sz w:val="24"/>
          <w:szCs w:val="24"/>
        </w:rPr>
        <w:t>Graduation</w:t>
      </w:r>
      <w:r w:rsidR="00414DFD">
        <w:rPr>
          <w:sz w:val="24"/>
          <w:szCs w:val="24"/>
        </w:rPr>
        <w:t>:</w:t>
      </w:r>
    </w:p>
    <w:p w:rsidR="009F2FAA" w:rsidRPr="00414DFD" w:rsidRDefault="00155B49" w:rsidP="00414DFD">
      <w:pPr>
        <w:pStyle w:val="ListBullet"/>
        <w:numPr>
          <w:ilvl w:val="0"/>
          <w:numId w:val="18"/>
        </w:numPr>
        <w:rPr>
          <w:b/>
          <w:sz w:val="28"/>
          <w:szCs w:val="28"/>
        </w:rPr>
      </w:pPr>
      <w:r w:rsidRPr="00414DFD">
        <w:rPr>
          <w:b/>
          <w:sz w:val="28"/>
          <w:szCs w:val="28"/>
        </w:rPr>
        <w:t xml:space="preserve">BSc </w:t>
      </w:r>
      <w:r w:rsidR="00FA1576" w:rsidRPr="00414DFD">
        <w:rPr>
          <w:b/>
          <w:sz w:val="28"/>
          <w:szCs w:val="28"/>
        </w:rPr>
        <w:t>(Computer science)</w:t>
      </w:r>
      <w:r w:rsidR="00FF3EEA" w:rsidRPr="00414DFD">
        <w:rPr>
          <w:b/>
          <w:sz w:val="28"/>
          <w:szCs w:val="28"/>
        </w:rPr>
        <w:t xml:space="preserve"> with SGPA</w:t>
      </w:r>
      <w:r w:rsidRPr="00414DFD">
        <w:rPr>
          <w:b/>
          <w:sz w:val="28"/>
          <w:szCs w:val="28"/>
        </w:rPr>
        <w:t xml:space="preserve"> </w:t>
      </w:r>
      <w:r w:rsidR="00FF3EEA" w:rsidRPr="00414DFD">
        <w:rPr>
          <w:b/>
          <w:sz w:val="28"/>
          <w:szCs w:val="28"/>
        </w:rPr>
        <w:t xml:space="preserve"> 94.8</w:t>
      </w:r>
    </w:p>
    <w:p w:rsidR="00394A6D" w:rsidRPr="00414DFD" w:rsidRDefault="00087E54" w:rsidP="00FF3EEA">
      <w:pPr>
        <w:pStyle w:val="ListBullet"/>
        <w:numPr>
          <w:ilvl w:val="0"/>
          <w:numId w:val="0"/>
        </w:numPr>
        <w:rPr>
          <w:sz w:val="28"/>
          <w:szCs w:val="28"/>
        </w:rPr>
      </w:pPr>
      <w:sdt>
        <w:sdtPr>
          <w:rPr>
            <w:b/>
            <w:sz w:val="28"/>
            <w:szCs w:val="28"/>
          </w:rPr>
          <w:alias w:val="Skills &amp; Abilities:"/>
          <w:tag w:val="Skills &amp; Abilities:"/>
          <w:id w:val="495469907"/>
          <w:placeholder>
            <w:docPart w:val="36F8AF6314EC405591DEFB9E50E59ED3"/>
          </w:placeholder>
          <w:temporary/>
          <w:showingPlcHdr/>
        </w:sdtPr>
        <w:sdtEndPr>
          <w:rPr>
            <w:b w:val="0"/>
          </w:rPr>
        </w:sdtEndPr>
        <w:sdtContent>
          <w:r w:rsidR="007D00B3" w:rsidRPr="00414DFD">
            <w:rPr>
              <w:b/>
              <w:sz w:val="28"/>
              <w:szCs w:val="28"/>
            </w:rPr>
            <w:t>Skills &amp; Abilities</w:t>
          </w:r>
        </w:sdtContent>
      </w:sdt>
    </w:p>
    <w:p w:rsidR="009F2FAA" w:rsidRPr="00414DFD" w:rsidRDefault="009F2FAA" w:rsidP="009F2FAA">
      <w:pPr>
        <w:shd w:val="clear" w:color="auto" w:fill="FFFFFF"/>
        <w:spacing w:before="150" w:after="0"/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</w:pPr>
      <w:r w:rsidRPr="00414DFD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  <w:t>Expertise:</w:t>
      </w:r>
      <w:r w:rsid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 </w:t>
      </w:r>
      <w:proofErr w:type="spellStart"/>
      <w:proofErr w:type="gramStart"/>
      <w:r w:rsid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Nump</w:t>
      </w:r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y</w:t>
      </w:r>
      <w:proofErr w:type="spellEnd"/>
      <w:r w:rsid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 </w:t>
      </w:r>
      <w:r w:rsidR="003B6A50"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,</w:t>
      </w:r>
      <w:proofErr w:type="gramEnd"/>
      <w:r w:rsidR="003B6A50"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 </w:t>
      </w:r>
      <w:proofErr w:type="spellStart"/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Open</w:t>
      </w:r>
      <w:r w:rsid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c</w:t>
      </w:r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v</w:t>
      </w:r>
      <w:proofErr w:type="spellEnd"/>
      <w:r w:rsidR="003B6A50"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 </w:t>
      </w:r>
      <w:r w:rsidR="007C4BDD"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,</w:t>
      </w:r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 </w:t>
      </w:r>
      <w:proofErr w:type="spellStart"/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matplotlib</w:t>
      </w:r>
      <w:proofErr w:type="spellEnd"/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, Microsoft </w:t>
      </w:r>
      <w:r w:rsidR="007C4BDD"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Visual Studio</w:t>
      </w:r>
      <w:r w:rsid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 </w:t>
      </w:r>
      <w:r w:rsidR="007C4BDD"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,web</w:t>
      </w:r>
      <w:r w:rsid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-</w:t>
      </w:r>
      <w:r w:rsidR="007C4BDD"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scrapping.</w:t>
      </w:r>
    </w:p>
    <w:p w:rsidR="009F2FAA" w:rsidRPr="00414DFD" w:rsidRDefault="009F2FAA" w:rsidP="009F2FAA">
      <w:pPr>
        <w:shd w:val="clear" w:color="auto" w:fill="FFFFFF"/>
        <w:spacing w:before="150" w:after="0"/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</w:pPr>
      <w:r w:rsidRPr="00414DFD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  <w:t>Machine Learning Algorithms:</w:t>
      </w:r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 Linear Regression, Log</w:t>
      </w:r>
      <w:r w:rsidR="007C4BDD"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istic Regression.</w:t>
      </w:r>
    </w:p>
    <w:p w:rsidR="009F2FAA" w:rsidRPr="00414DFD" w:rsidRDefault="009F2FAA" w:rsidP="009F2FAA">
      <w:pPr>
        <w:shd w:val="clear" w:color="auto" w:fill="FFFFFF"/>
        <w:spacing w:before="150" w:after="0"/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</w:pPr>
      <w:r w:rsidRPr="00414DFD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  <w:t>Data Analysis Skills:</w:t>
      </w:r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 Data Cleaning, Data </w:t>
      </w:r>
      <w:r w:rsidR="007C4BDD"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Visualization</w:t>
      </w:r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, Pandas.</w:t>
      </w:r>
    </w:p>
    <w:p w:rsidR="009F2FAA" w:rsidRPr="00414DFD" w:rsidRDefault="009F2FAA" w:rsidP="009F2FAA">
      <w:pPr>
        <w:shd w:val="clear" w:color="auto" w:fill="FFFFFF"/>
        <w:spacing w:before="150" w:after="0"/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</w:pPr>
      <w:r w:rsidRPr="00414DFD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  <w:t>Operating Systems:</w:t>
      </w:r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 Windows.</w:t>
      </w:r>
    </w:p>
    <w:p w:rsidR="009F2FAA" w:rsidRPr="00414DFD" w:rsidRDefault="009F2FAA" w:rsidP="009F2FAA">
      <w:pPr>
        <w:shd w:val="clear" w:color="auto" w:fill="FFFFFF"/>
        <w:spacing w:before="150" w:after="0"/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</w:pPr>
      <w:r w:rsidRPr="00414DFD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  <w:t>Programming Languages:</w:t>
      </w:r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 Python</w:t>
      </w:r>
      <w:proofErr w:type="gramStart"/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,,</w:t>
      </w:r>
      <w:proofErr w:type="gramEnd"/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 C, C++, Java.</w:t>
      </w:r>
    </w:p>
    <w:p w:rsidR="003B6A50" w:rsidRDefault="009F2FAA" w:rsidP="009F2FAA">
      <w:pPr>
        <w:shd w:val="clear" w:color="auto" w:fill="FFFFFF"/>
        <w:spacing w:before="150" w:after="0"/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</w:pPr>
      <w:r w:rsidRPr="00414DFD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US"/>
        </w:rPr>
        <w:t>Other Programming Knowledge and Skills</w:t>
      </w:r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 </w:t>
      </w:r>
      <w:proofErr w:type="spellStart"/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Django</w:t>
      </w:r>
      <w:proofErr w:type="spellEnd"/>
      <w:r w:rsidRPr="00414DFD"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 xml:space="preserve"> Web Frame work.</w:t>
      </w:r>
    </w:p>
    <w:p w:rsidR="00D469EC" w:rsidRPr="00414DFD" w:rsidRDefault="00D469EC" w:rsidP="009F2FAA">
      <w:pPr>
        <w:shd w:val="clear" w:color="auto" w:fill="FFFFFF"/>
        <w:spacing w:before="150" w:after="0"/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</w:pPr>
      <w:proofErr w:type="spellStart"/>
      <w:r w:rsidRPr="00D469EC">
        <w:rPr>
          <w:rFonts w:ascii="Helvetica" w:eastAsia="Times New Roman" w:hAnsi="Helvetica" w:cs="Helvetica"/>
          <w:b/>
          <w:color w:val="auto"/>
          <w:sz w:val="28"/>
          <w:szCs w:val="28"/>
          <w:lang w:eastAsia="en-US"/>
        </w:rPr>
        <w:t>Databases</w:t>
      </w:r>
      <w:proofErr w:type="gramStart"/>
      <w:r w:rsidRPr="00D469EC">
        <w:rPr>
          <w:rFonts w:ascii="Helvetica" w:eastAsia="Times New Roman" w:hAnsi="Helvetica" w:cs="Helvetica"/>
          <w:b/>
          <w:color w:val="auto"/>
          <w:sz w:val="28"/>
          <w:szCs w:val="28"/>
          <w:lang w:eastAsia="en-US"/>
        </w:rPr>
        <w:t>:</w:t>
      </w:r>
      <w:r>
        <w:rPr>
          <w:rFonts w:ascii="Helvetica" w:eastAsia="Times New Roman" w:hAnsi="Helvetica" w:cs="Helvetica"/>
          <w:color w:val="auto"/>
          <w:sz w:val="28"/>
          <w:szCs w:val="28"/>
          <w:lang w:eastAsia="en-US"/>
        </w:rPr>
        <w:t>Sql</w:t>
      </w:r>
      <w:proofErr w:type="spellEnd"/>
      <w:proofErr w:type="gramEnd"/>
    </w:p>
    <w:sdt>
      <w:sdtPr>
        <w:rPr>
          <w:szCs w:val="28"/>
        </w:rPr>
        <w:alias w:val="Experience:"/>
        <w:tag w:val="Experience:"/>
        <w:id w:val="1494989950"/>
        <w:placeholder>
          <w:docPart w:val="B7C008116F134748803F0AC98E4220D3"/>
        </w:placeholder>
        <w:temporary/>
        <w:showingPlcHdr/>
      </w:sdtPr>
      <w:sdtEndPr/>
      <w:sdtContent>
        <w:p w:rsidR="00394A6D" w:rsidRPr="00414DFD" w:rsidRDefault="007D00B3">
          <w:pPr>
            <w:pStyle w:val="Heading1"/>
            <w:rPr>
              <w:szCs w:val="28"/>
            </w:rPr>
          </w:pPr>
          <w:r w:rsidRPr="00414DFD">
            <w:rPr>
              <w:szCs w:val="28"/>
            </w:rPr>
            <w:t>Experience</w:t>
          </w:r>
        </w:p>
      </w:sdtContent>
    </w:sdt>
    <w:p w:rsidR="00394A6D" w:rsidRPr="00414DFD" w:rsidRDefault="0058351A">
      <w:pPr>
        <w:pStyle w:val="Heading2"/>
        <w:rPr>
          <w:sz w:val="28"/>
          <w:szCs w:val="28"/>
        </w:rPr>
      </w:pPr>
      <w:r w:rsidRPr="00414DFD">
        <w:rPr>
          <w:sz w:val="28"/>
          <w:szCs w:val="28"/>
        </w:rPr>
        <w:t>INTERNSHIP:</w:t>
      </w:r>
    </w:p>
    <w:p w:rsidR="00394A6D" w:rsidRDefault="0058351A">
      <w:pPr>
        <w:pStyle w:val="ListBullet"/>
        <w:rPr>
          <w:sz w:val="28"/>
          <w:szCs w:val="28"/>
        </w:rPr>
      </w:pPr>
      <w:r w:rsidRPr="00414DFD">
        <w:rPr>
          <w:sz w:val="28"/>
          <w:szCs w:val="28"/>
        </w:rPr>
        <w:t>Ai</w:t>
      </w:r>
      <w:r w:rsidR="00155B49" w:rsidRPr="00414DFD">
        <w:rPr>
          <w:sz w:val="28"/>
          <w:szCs w:val="28"/>
        </w:rPr>
        <w:t>-</w:t>
      </w:r>
      <w:r w:rsidRPr="00414DFD">
        <w:rPr>
          <w:sz w:val="28"/>
          <w:szCs w:val="28"/>
        </w:rPr>
        <w:t>walkers</w:t>
      </w:r>
    </w:p>
    <w:p w:rsidR="00414DFD" w:rsidRDefault="00414DFD" w:rsidP="00414DFD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414DFD" w:rsidRPr="00414DFD" w:rsidRDefault="00414DFD" w:rsidP="00414DFD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414DFD">
        <w:rPr>
          <w:b/>
          <w:sz w:val="28"/>
          <w:szCs w:val="28"/>
        </w:rPr>
        <w:t>Other:</w:t>
      </w:r>
    </w:p>
    <w:p w:rsidR="00414DFD" w:rsidRDefault="00414DFD" w:rsidP="00414DFD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Running the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channel(</w:t>
      </w:r>
      <w:proofErr w:type="spellStart"/>
      <w:r>
        <w:rPr>
          <w:sz w:val="28"/>
          <w:szCs w:val="28"/>
        </w:rPr>
        <w:t>pythonlife</w:t>
      </w:r>
      <w:proofErr w:type="spellEnd"/>
      <w:r>
        <w:rPr>
          <w:sz w:val="28"/>
          <w:szCs w:val="28"/>
        </w:rPr>
        <w:t>)</w:t>
      </w:r>
    </w:p>
    <w:p w:rsidR="00D469EC" w:rsidRDefault="00D469EC" w:rsidP="00414DFD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D469EC">
        <w:rPr>
          <w:b/>
          <w:sz w:val="28"/>
          <w:szCs w:val="28"/>
        </w:rPr>
        <w:t>Channel-link:</w:t>
      </w:r>
      <w:r w:rsidR="00487F25" w:rsidRPr="00487F25">
        <w:t xml:space="preserve"> </w:t>
      </w:r>
      <w:hyperlink r:id="rId8" w:history="1">
        <w:r w:rsidR="00487F25" w:rsidRPr="00487F25">
          <w:rPr>
            <w:rStyle w:val="Hyperlink"/>
            <w:b/>
            <w:sz w:val="28"/>
            <w:szCs w:val="28"/>
          </w:rPr>
          <w:t>https://www.youtube.com/c/PythonLifetelugu</w:t>
        </w:r>
      </w:hyperlink>
      <w:bookmarkStart w:id="0" w:name="_GoBack"/>
      <w:bookmarkEnd w:id="0"/>
    </w:p>
    <w:p w:rsidR="00E861F2" w:rsidRDefault="00E861F2" w:rsidP="00414DFD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:rsidR="00E861F2" w:rsidRDefault="00E861F2" w:rsidP="00414DFD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Achievements:</w:t>
      </w:r>
    </w:p>
    <w:p w:rsidR="00E861F2" w:rsidRPr="00E861F2" w:rsidRDefault="00E861F2" w:rsidP="00E861F2">
      <w:pPr>
        <w:pStyle w:val="ListBullet"/>
        <w:numPr>
          <w:ilvl w:val="0"/>
          <w:numId w:val="22"/>
        </w:numPr>
        <w:rPr>
          <w:sz w:val="28"/>
          <w:szCs w:val="28"/>
        </w:rPr>
      </w:pPr>
      <w:r w:rsidRPr="00E861F2">
        <w:rPr>
          <w:sz w:val="28"/>
          <w:szCs w:val="28"/>
        </w:rPr>
        <w:t>State</w:t>
      </w:r>
      <w:r>
        <w:rPr>
          <w:sz w:val="28"/>
          <w:szCs w:val="28"/>
        </w:rPr>
        <w:t xml:space="preserve"> 4rth rank in </w:t>
      </w:r>
      <w:proofErr w:type="spellStart"/>
      <w:r>
        <w:rPr>
          <w:sz w:val="28"/>
          <w:szCs w:val="28"/>
        </w:rPr>
        <w:t>cpget</w:t>
      </w:r>
      <w:proofErr w:type="spellEnd"/>
    </w:p>
    <w:p w:rsidR="003B6A50" w:rsidRPr="00414DFD" w:rsidRDefault="003B6A50" w:rsidP="003B6A50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3B6A50" w:rsidRPr="00414DFD" w:rsidRDefault="003B6A50" w:rsidP="003B6A50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414DFD">
        <w:rPr>
          <w:b/>
          <w:sz w:val="28"/>
          <w:szCs w:val="28"/>
        </w:rPr>
        <w:t>Projects</w:t>
      </w:r>
    </w:p>
    <w:p w:rsidR="00BA2586" w:rsidRPr="00414DFD" w:rsidRDefault="00BA2586" w:rsidP="00BA2586">
      <w:pPr>
        <w:tabs>
          <w:tab w:val="left" w:pos="1420"/>
        </w:tabs>
        <w:spacing w:line="0" w:lineRule="atLeast"/>
        <w:rPr>
          <w:sz w:val="28"/>
          <w:szCs w:val="28"/>
        </w:rPr>
      </w:pPr>
      <w:r w:rsidRPr="00414DFD">
        <w:rPr>
          <w:b/>
          <w:i/>
          <w:sz w:val="28"/>
          <w:szCs w:val="28"/>
        </w:rPr>
        <w:t>Project Name</w:t>
      </w:r>
      <w:r w:rsidRPr="00414DFD">
        <w:rPr>
          <w:rFonts w:ascii="Times New Roman" w:eastAsia="Times New Roman" w:hAnsi="Times New Roman"/>
          <w:sz w:val="28"/>
          <w:szCs w:val="28"/>
        </w:rPr>
        <w:tab/>
      </w:r>
      <w:r w:rsidRPr="00414DFD">
        <w:rPr>
          <w:sz w:val="28"/>
          <w:szCs w:val="28"/>
        </w:rPr>
        <w:t>Predicting house prices with regression.</w:t>
      </w:r>
    </w:p>
    <w:p w:rsidR="00BA2586" w:rsidRPr="00414DFD" w:rsidRDefault="00BA2586" w:rsidP="00BA2586">
      <w:pPr>
        <w:spacing w:line="0" w:lineRule="atLeast"/>
        <w:rPr>
          <w:sz w:val="28"/>
          <w:szCs w:val="28"/>
        </w:rPr>
      </w:pPr>
      <w:r w:rsidRPr="00414DFD">
        <w:rPr>
          <w:b/>
          <w:i/>
          <w:sz w:val="28"/>
          <w:szCs w:val="28"/>
        </w:rPr>
        <w:lastRenderedPageBreak/>
        <w:t xml:space="preserve">Environment: </w:t>
      </w:r>
      <w:r w:rsidRPr="00414DFD">
        <w:rPr>
          <w:sz w:val="28"/>
          <w:szCs w:val="28"/>
        </w:rPr>
        <w:t xml:space="preserve">Python, </w:t>
      </w:r>
      <w:proofErr w:type="spellStart"/>
      <w:r w:rsidRPr="00414DFD">
        <w:rPr>
          <w:sz w:val="28"/>
          <w:szCs w:val="28"/>
        </w:rPr>
        <w:t>Jupyter</w:t>
      </w:r>
      <w:proofErr w:type="spellEnd"/>
      <w:r w:rsidRPr="00414DFD">
        <w:rPr>
          <w:sz w:val="28"/>
          <w:szCs w:val="28"/>
        </w:rPr>
        <w:t xml:space="preserve"> Notebook, Windows.</w:t>
      </w:r>
    </w:p>
    <w:p w:rsidR="00BA2586" w:rsidRPr="00414DFD" w:rsidRDefault="00BA2586" w:rsidP="00BA2586">
      <w:pPr>
        <w:spacing w:line="49" w:lineRule="exact"/>
        <w:rPr>
          <w:rFonts w:ascii="Times New Roman" w:eastAsia="Times New Roman" w:hAnsi="Times New Roman"/>
          <w:sz w:val="28"/>
          <w:szCs w:val="28"/>
        </w:rPr>
      </w:pPr>
    </w:p>
    <w:p w:rsidR="00BA2586" w:rsidRPr="00414DFD" w:rsidRDefault="00BA2586" w:rsidP="00BA2586">
      <w:pPr>
        <w:spacing w:line="216" w:lineRule="auto"/>
        <w:rPr>
          <w:rFonts w:ascii="Calibri" w:eastAsia="Calibri" w:hAnsi="Calibri"/>
          <w:sz w:val="28"/>
          <w:szCs w:val="28"/>
        </w:rPr>
      </w:pPr>
      <w:r w:rsidRPr="00414DFD">
        <w:rPr>
          <w:b/>
          <w:i/>
          <w:sz w:val="28"/>
          <w:szCs w:val="28"/>
        </w:rPr>
        <w:t xml:space="preserve">Description: </w:t>
      </w:r>
      <w:r w:rsidRPr="00414DFD">
        <w:rPr>
          <w:sz w:val="28"/>
          <w:szCs w:val="28"/>
        </w:rPr>
        <w:t>To predict house prices based on different features. Train the model using linear regression algorithm</w:t>
      </w:r>
      <w:r w:rsidRPr="00414DFD">
        <w:rPr>
          <w:b/>
          <w:i/>
          <w:sz w:val="28"/>
          <w:szCs w:val="28"/>
        </w:rPr>
        <w:t xml:space="preserve"> </w:t>
      </w:r>
      <w:r w:rsidRPr="00414DFD">
        <w:rPr>
          <w:sz w:val="28"/>
          <w:szCs w:val="28"/>
        </w:rPr>
        <w:t xml:space="preserve">and perform EDA for different features. Also done data transformation for the price </w:t>
      </w:r>
      <w:proofErr w:type="gramStart"/>
      <w:r w:rsidRPr="00414DFD">
        <w:rPr>
          <w:sz w:val="28"/>
          <w:szCs w:val="28"/>
        </w:rPr>
        <w:t>value(</w:t>
      </w:r>
      <w:proofErr w:type="gramEnd"/>
      <w:r w:rsidRPr="00414DFD">
        <w:rPr>
          <w:sz w:val="28"/>
          <w:szCs w:val="28"/>
        </w:rPr>
        <w:t>low/medium/high).</w:t>
      </w:r>
    </w:p>
    <w:p w:rsidR="00BA2586" w:rsidRPr="00414DFD" w:rsidRDefault="00BA2586" w:rsidP="00BA2586">
      <w:pPr>
        <w:spacing w:line="0" w:lineRule="atLeast"/>
        <w:rPr>
          <w:b/>
          <w:i/>
          <w:sz w:val="28"/>
          <w:szCs w:val="28"/>
        </w:rPr>
      </w:pPr>
      <w:r w:rsidRPr="00414DFD">
        <w:rPr>
          <w:b/>
          <w:i/>
          <w:sz w:val="28"/>
          <w:szCs w:val="28"/>
        </w:rPr>
        <w:t>Responsibilities:</w:t>
      </w:r>
    </w:p>
    <w:p w:rsidR="00BA2586" w:rsidRPr="00414DFD" w:rsidRDefault="00BA2586" w:rsidP="00BA2586">
      <w:pPr>
        <w:numPr>
          <w:ilvl w:val="0"/>
          <w:numId w:val="21"/>
        </w:numPr>
        <w:tabs>
          <w:tab w:val="left" w:pos="720"/>
        </w:tabs>
        <w:spacing w:after="0" w:line="232" w:lineRule="auto"/>
        <w:ind w:left="720" w:hanging="359"/>
        <w:rPr>
          <w:sz w:val="28"/>
          <w:szCs w:val="28"/>
        </w:rPr>
      </w:pPr>
      <w:r w:rsidRPr="00414DFD">
        <w:rPr>
          <w:sz w:val="28"/>
          <w:szCs w:val="28"/>
        </w:rPr>
        <w:t>Preprocessing the data</w:t>
      </w:r>
    </w:p>
    <w:p w:rsidR="00BA2586" w:rsidRPr="00414DFD" w:rsidRDefault="00BA2586" w:rsidP="00BA2586">
      <w:pPr>
        <w:spacing w:line="7" w:lineRule="exact"/>
        <w:rPr>
          <w:sz w:val="28"/>
          <w:szCs w:val="28"/>
        </w:rPr>
      </w:pPr>
    </w:p>
    <w:p w:rsidR="00BA2586" w:rsidRPr="00414DFD" w:rsidRDefault="00BA2586" w:rsidP="00BA2586">
      <w:pPr>
        <w:numPr>
          <w:ilvl w:val="0"/>
          <w:numId w:val="21"/>
        </w:numPr>
        <w:tabs>
          <w:tab w:val="left" w:pos="720"/>
        </w:tabs>
        <w:spacing w:after="0" w:line="230" w:lineRule="auto"/>
        <w:ind w:left="720" w:hanging="359"/>
        <w:rPr>
          <w:sz w:val="28"/>
          <w:szCs w:val="28"/>
        </w:rPr>
      </w:pPr>
      <w:r w:rsidRPr="00414DFD">
        <w:rPr>
          <w:sz w:val="28"/>
          <w:szCs w:val="28"/>
        </w:rPr>
        <w:t>Cleaning the data</w:t>
      </w:r>
    </w:p>
    <w:p w:rsidR="00BA2586" w:rsidRPr="00414DFD" w:rsidRDefault="00BA2586" w:rsidP="00BA2586">
      <w:pPr>
        <w:spacing w:line="6" w:lineRule="exact"/>
        <w:rPr>
          <w:sz w:val="28"/>
          <w:szCs w:val="28"/>
        </w:rPr>
      </w:pPr>
    </w:p>
    <w:p w:rsidR="00BA2586" w:rsidRPr="00414DFD" w:rsidRDefault="00BA2586" w:rsidP="00BA2586">
      <w:pPr>
        <w:numPr>
          <w:ilvl w:val="0"/>
          <w:numId w:val="21"/>
        </w:numPr>
        <w:tabs>
          <w:tab w:val="left" w:pos="720"/>
        </w:tabs>
        <w:spacing w:after="0" w:line="228" w:lineRule="auto"/>
        <w:ind w:left="720" w:hanging="359"/>
        <w:rPr>
          <w:sz w:val="28"/>
          <w:szCs w:val="28"/>
        </w:rPr>
      </w:pPr>
      <w:r w:rsidRPr="00414DFD">
        <w:rPr>
          <w:sz w:val="28"/>
          <w:szCs w:val="28"/>
        </w:rPr>
        <w:t>Exploring and visualizing data to gain an understanding of it</w:t>
      </w:r>
    </w:p>
    <w:p w:rsidR="00BA2586" w:rsidRPr="00414DFD" w:rsidRDefault="00BA2586" w:rsidP="00BA2586">
      <w:pPr>
        <w:spacing w:line="7" w:lineRule="exact"/>
        <w:rPr>
          <w:sz w:val="28"/>
          <w:szCs w:val="28"/>
        </w:rPr>
      </w:pPr>
    </w:p>
    <w:p w:rsidR="00BA2586" w:rsidRPr="00414DFD" w:rsidRDefault="00BA2586" w:rsidP="00BA2586">
      <w:pPr>
        <w:numPr>
          <w:ilvl w:val="0"/>
          <w:numId w:val="21"/>
        </w:numPr>
        <w:tabs>
          <w:tab w:val="left" w:pos="720"/>
        </w:tabs>
        <w:spacing w:after="0" w:line="228" w:lineRule="auto"/>
        <w:ind w:left="720" w:hanging="359"/>
        <w:rPr>
          <w:sz w:val="28"/>
          <w:szCs w:val="28"/>
        </w:rPr>
      </w:pPr>
      <w:r w:rsidRPr="00414DFD">
        <w:rPr>
          <w:sz w:val="28"/>
          <w:szCs w:val="28"/>
        </w:rPr>
        <w:t>Research and implement appropriate ML algorithms and tools</w:t>
      </w:r>
    </w:p>
    <w:p w:rsidR="00414DFD" w:rsidRPr="00D469EC" w:rsidRDefault="00D469EC" w:rsidP="00BA2586">
      <w:pPr>
        <w:rPr>
          <w:b/>
          <w:sz w:val="28"/>
          <w:szCs w:val="28"/>
        </w:rPr>
      </w:pPr>
      <w:proofErr w:type="spellStart"/>
      <w:r w:rsidRPr="00D469EC">
        <w:rPr>
          <w:b/>
          <w:sz w:val="28"/>
          <w:szCs w:val="28"/>
        </w:rPr>
        <w:t>Github</w:t>
      </w:r>
      <w:proofErr w:type="spellEnd"/>
      <w:r w:rsidRPr="00D469EC">
        <w:rPr>
          <w:b/>
          <w:sz w:val="28"/>
          <w:szCs w:val="28"/>
        </w:rPr>
        <w:t xml:space="preserve"> link:</w:t>
      </w:r>
      <w:r w:rsidR="00487F25" w:rsidRPr="00487F25">
        <w:t xml:space="preserve"> </w:t>
      </w:r>
      <w:hyperlink r:id="rId9" w:history="1">
        <w:r w:rsidR="00487F25" w:rsidRPr="00487F25">
          <w:rPr>
            <w:rStyle w:val="Hyperlink"/>
            <w:b/>
            <w:sz w:val="28"/>
            <w:szCs w:val="28"/>
          </w:rPr>
          <w:t>https://github.com/kiransagar1/House_predection</w:t>
        </w:r>
      </w:hyperlink>
    </w:p>
    <w:p w:rsidR="00D469EC" w:rsidRDefault="00D469EC" w:rsidP="00BA2586">
      <w:pPr>
        <w:rPr>
          <w:b/>
          <w:sz w:val="24"/>
        </w:rPr>
      </w:pPr>
    </w:p>
    <w:p w:rsidR="00BA2586" w:rsidRPr="00414DFD" w:rsidRDefault="00BA2586" w:rsidP="00BA2586">
      <w:pPr>
        <w:rPr>
          <w:sz w:val="28"/>
          <w:szCs w:val="28"/>
        </w:rPr>
      </w:pPr>
      <w:r w:rsidRPr="00414DFD">
        <w:rPr>
          <w:b/>
          <w:sz w:val="28"/>
          <w:szCs w:val="28"/>
        </w:rPr>
        <w:t>Project</w:t>
      </w:r>
      <w:r w:rsidR="00414DFD" w:rsidRPr="00414DFD">
        <w:rPr>
          <w:b/>
          <w:sz w:val="28"/>
          <w:szCs w:val="28"/>
        </w:rPr>
        <w:t xml:space="preserve"> </w:t>
      </w:r>
      <w:r w:rsidRPr="00414DFD">
        <w:rPr>
          <w:b/>
          <w:sz w:val="28"/>
          <w:szCs w:val="28"/>
        </w:rPr>
        <w:t>Name:</w:t>
      </w:r>
      <w:r w:rsidRPr="00414DFD">
        <w:rPr>
          <w:sz w:val="28"/>
          <w:szCs w:val="28"/>
        </w:rPr>
        <w:t xml:space="preserve"> Bike Store</w:t>
      </w:r>
    </w:p>
    <w:p w:rsidR="00BA2586" w:rsidRPr="00414DFD" w:rsidRDefault="00BA2586" w:rsidP="00BA2586">
      <w:pPr>
        <w:rPr>
          <w:sz w:val="28"/>
          <w:szCs w:val="28"/>
        </w:rPr>
      </w:pPr>
      <w:r w:rsidRPr="00414DFD">
        <w:rPr>
          <w:b/>
          <w:i/>
          <w:w w:val="95"/>
          <w:sz w:val="28"/>
          <w:szCs w:val="28"/>
        </w:rPr>
        <w:t>Environment</w:t>
      </w:r>
      <w:r w:rsidRPr="00414DFD">
        <w:rPr>
          <w:i/>
          <w:w w:val="95"/>
          <w:sz w:val="28"/>
          <w:szCs w:val="28"/>
        </w:rPr>
        <w:t xml:space="preserve">: </w:t>
      </w:r>
      <w:r w:rsidRPr="00414DFD">
        <w:rPr>
          <w:w w:val="95"/>
          <w:sz w:val="28"/>
          <w:szCs w:val="28"/>
        </w:rPr>
        <w:t>Python,</w:t>
      </w:r>
      <w:r w:rsidRPr="00414DFD">
        <w:rPr>
          <w:w w:val="95"/>
          <w:sz w:val="28"/>
          <w:szCs w:val="28"/>
        </w:rPr>
        <w:t xml:space="preserve"> </w:t>
      </w:r>
      <w:proofErr w:type="spellStart"/>
      <w:proofErr w:type="gramStart"/>
      <w:r w:rsidRPr="00414DFD">
        <w:rPr>
          <w:w w:val="95"/>
          <w:sz w:val="28"/>
          <w:szCs w:val="28"/>
        </w:rPr>
        <w:t>Django</w:t>
      </w:r>
      <w:proofErr w:type="spellEnd"/>
      <w:r w:rsidRPr="00414DFD">
        <w:rPr>
          <w:w w:val="95"/>
          <w:sz w:val="28"/>
          <w:szCs w:val="28"/>
        </w:rPr>
        <w:t xml:space="preserve"> </w:t>
      </w:r>
      <w:r w:rsidRPr="00414DFD">
        <w:rPr>
          <w:w w:val="95"/>
          <w:sz w:val="28"/>
          <w:szCs w:val="28"/>
        </w:rPr>
        <w:t>,</w:t>
      </w:r>
      <w:proofErr w:type="gramEnd"/>
      <w:r w:rsidR="00414DFD" w:rsidRPr="00414DFD">
        <w:rPr>
          <w:w w:val="95"/>
          <w:sz w:val="28"/>
          <w:szCs w:val="28"/>
        </w:rPr>
        <w:t xml:space="preserve"> </w:t>
      </w:r>
      <w:r w:rsidRPr="00414DFD">
        <w:rPr>
          <w:w w:val="95"/>
          <w:sz w:val="28"/>
          <w:szCs w:val="28"/>
        </w:rPr>
        <w:t>Web</w:t>
      </w:r>
      <w:r w:rsidR="00414DFD" w:rsidRPr="00414DFD">
        <w:rPr>
          <w:w w:val="95"/>
          <w:sz w:val="28"/>
          <w:szCs w:val="28"/>
        </w:rPr>
        <w:t>-</w:t>
      </w:r>
      <w:r w:rsidRPr="00414DFD">
        <w:rPr>
          <w:w w:val="95"/>
          <w:sz w:val="28"/>
          <w:szCs w:val="28"/>
        </w:rPr>
        <w:t>scraping</w:t>
      </w:r>
      <w:r w:rsidR="00414DFD" w:rsidRPr="00414DFD">
        <w:rPr>
          <w:w w:val="95"/>
          <w:sz w:val="28"/>
          <w:szCs w:val="28"/>
        </w:rPr>
        <w:t xml:space="preserve"> </w:t>
      </w:r>
      <w:r w:rsidRPr="00414DFD">
        <w:rPr>
          <w:i/>
          <w:w w:val="95"/>
          <w:sz w:val="28"/>
          <w:szCs w:val="28"/>
        </w:rPr>
        <w:t xml:space="preserve">, </w:t>
      </w:r>
      <w:r w:rsidRPr="00414DFD">
        <w:rPr>
          <w:i/>
          <w:w w:val="95"/>
          <w:sz w:val="28"/>
          <w:szCs w:val="28"/>
        </w:rPr>
        <w:t>Windows.</w:t>
      </w:r>
    </w:p>
    <w:p w:rsidR="00BA2586" w:rsidRDefault="00BA2586" w:rsidP="00BA2586">
      <w:pPr>
        <w:spacing w:before="84" w:line="196" w:lineRule="auto"/>
        <w:ind w:left="180"/>
        <w:rPr>
          <w:sz w:val="28"/>
          <w:szCs w:val="28"/>
        </w:rPr>
      </w:pPr>
      <w:r w:rsidRPr="00BA2586">
        <w:rPr>
          <w:b/>
          <w:sz w:val="28"/>
          <w:szCs w:val="28"/>
        </w:rPr>
        <w:t>Description</w:t>
      </w:r>
      <w:r w:rsidRPr="00BA2586">
        <w:rPr>
          <w:sz w:val="28"/>
          <w:szCs w:val="28"/>
        </w:rPr>
        <w:t xml:space="preserve">: The Bike store project is mainly Developed using a web frame work </w:t>
      </w:r>
      <w:proofErr w:type="spellStart"/>
      <w:r w:rsidRPr="00BA2586">
        <w:rPr>
          <w:sz w:val="28"/>
          <w:szCs w:val="28"/>
        </w:rPr>
        <w:t>Django</w:t>
      </w:r>
      <w:proofErr w:type="spellEnd"/>
      <w:r w:rsidRPr="00BA2586">
        <w:rPr>
          <w:sz w:val="28"/>
          <w:szCs w:val="28"/>
        </w:rPr>
        <w:t xml:space="preserve"> and the images and data provided in the website is scraped by various websites like Bike </w:t>
      </w:r>
      <w:proofErr w:type="spellStart"/>
      <w:proofErr w:type="gramStart"/>
      <w:r w:rsidRPr="00BA2586">
        <w:rPr>
          <w:sz w:val="28"/>
          <w:szCs w:val="28"/>
        </w:rPr>
        <w:t>dekho</w:t>
      </w:r>
      <w:proofErr w:type="spellEnd"/>
      <w:r w:rsidRPr="00BA2586">
        <w:rPr>
          <w:sz w:val="28"/>
          <w:szCs w:val="28"/>
        </w:rPr>
        <w:t xml:space="preserve"> </w:t>
      </w:r>
      <w:r w:rsidRPr="00BA2586">
        <w:rPr>
          <w:sz w:val="28"/>
          <w:szCs w:val="28"/>
        </w:rPr>
        <w:t>,</w:t>
      </w:r>
      <w:proofErr w:type="gramEnd"/>
      <w:r w:rsidRPr="00BA2586">
        <w:rPr>
          <w:sz w:val="28"/>
          <w:szCs w:val="28"/>
        </w:rPr>
        <w:t xml:space="preserve"> </w:t>
      </w:r>
      <w:proofErr w:type="spellStart"/>
      <w:r w:rsidRPr="00BA2586">
        <w:rPr>
          <w:sz w:val="28"/>
          <w:szCs w:val="28"/>
        </w:rPr>
        <w:t>redwheels</w:t>
      </w:r>
      <w:proofErr w:type="spellEnd"/>
      <w:r w:rsidRPr="00BA2586">
        <w:rPr>
          <w:sz w:val="28"/>
          <w:szCs w:val="28"/>
        </w:rPr>
        <w:t>,</w:t>
      </w:r>
      <w:r w:rsidRPr="00BA2586">
        <w:rPr>
          <w:sz w:val="28"/>
          <w:szCs w:val="28"/>
        </w:rPr>
        <w:t xml:space="preserve"> </w:t>
      </w:r>
      <w:proofErr w:type="spellStart"/>
      <w:r w:rsidRPr="00BA2586">
        <w:rPr>
          <w:sz w:val="28"/>
          <w:szCs w:val="28"/>
        </w:rPr>
        <w:t>etc</w:t>
      </w:r>
      <w:proofErr w:type="spellEnd"/>
    </w:p>
    <w:p w:rsidR="00BA2586" w:rsidRPr="00414DFD" w:rsidRDefault="00BA2586" w:rsidP="00BA2586">
      <w:pPr>
        <w:spacing w:line="0" w:lineRule="atLeast"/>
        <w:rPr>
          <w:b/>
          <w:i/>
          <w:sz w:val="28"/>
          <w:szCs w:val="28"/>
        </w:rPr>
      </w:pPr>
      <w:r w:rsidRPr="00414DFD">
        <w:rPr>
          <w:b/>
          <w:i/>
          <w:sz w:val="28"/>
          <w:szCs w:val="28"/>
        </w:rPr>
        <w:t>Responsibilities:</w:t>
      </w:r>
    </w:p>
    <w:p w:rsidR="00BA2586" w:rsidRPr="00414DFD" w:rsidRDefault="00BA2586" w:rsidP="00BA2586">
      <w:pPr>
        <w:numPr>
          <w:ilvl w:val="0"/>
          <w:numId w:val="21"/>
        </w:numPr>
        <w:tabs>
          <w:tab w:val="left" w:pos="720"/>
        </w:tabs>
        <w:spacing w:after="0" w:line="232" w:lineRule="auto"/>
        <w:ind w:left="720" w:hanging="359"/>
        <w:rPr>
          <w:sz w:val="28"/>
          <w:szCs w:val="28"/>
        </w:rPr>
      </w:pPr>
      <w:r w:rsidRPr="00414DFD">
        <w:rPr>
          <w:sz w:val="28"/>
          <w:szCs w:val="28"/>
        </w:rPr>
        <w:t xml:space="preserve">we can see different types of   bikes </w:t>
      </w:r>
    </w:p>
    <w:p w:rsidR="00BA2586" w:rsidRPr="00414DFD" w:rsidRDefault="00BA2586" w:rsidP="00BA2586">
      <w:pPr>
        <w:spacing w:line="7" w:lineRule="exact"/>
        <w:rPr>
          <w:sz w:val="28"/>
          <w:szCs w:val="28"/>
        </w:rPr>
      </w:pPr>
    </w:p>
    <w:p w:rsidR="00BA2586" w:rsidRPr="00414DFD" w:rsidRDefault="00BA2586" w:rsidP="00BA2586">
      <w:pPr>
        <w:numPr>
          <w:ilvl w:val="0"/>
          <w:numId w:val="21"/>
        </w:numPr>
        <w:tabs>
          <w:tab w:val="left" w:pos="720"/>
        </w:tabs>
        <w:spacing w:after="0" w:line="230" w:lineRule="auto"/>
        <w:ind w:left="720" w:hanging="359"/>
        <w:rPr>
          <w:sz w:val="28"/>
          <w:szCs w:val="28"/>
        </w:rPr>
      </w:pPr>
      <w:r w:rsidRPr="00414DFD">
        <w:rPr>
          <w:sz w:val="28"/>
          <w:szCs w:val="28"/>
        </w:rPr>
        <w:t>we can create the logins</w:t>
      </w:r>
    </w:p>
    <w:p w:rsidR="00BA2586" w:rsidRPr="00414DFD" w:rsidRDefault="00BA2586" w:rsidP="00BA2586">
      <w:pPr>
        <w:spacing w:line="6" w:lineRule="exact"/>
        <w:rPr>
          <w:sz w:val="28"/>
          <w:szCs w:val="28"/>
        </w:rPr>
      </w:pPr>
    </w:p>
    <w:p w:rsidR="00BA2586" w:rsidRDefault="00414DFD" w:rsidP="00BA2586">
      <w:pPr>
        <w:numPr>
          <w:ilvl w:val="0"/>
          <w:numId w:val="21"/>
        </w:numPr>
        <w:tabs>
          <w:tab w:val="left" w:pos="720"/>
        </w:tabs>
        <w:spacing w:after="0" w:line="228" w:lineRule="auto"/>
        <w:ind w:left="720" w:hanging="359"/>
        <w:rPr>
          <w:sz w:val="28"/>
          <w:szCs w:val="28"/>
        </w:rPr>
      </w:pPr>
      <w:r w:rsidRPr="00414DFD">
        <w:rPr>
          <w:sz w:val="28"/>
          <w:szCs w:val="28"/>
        </w:rPr>
        <w:t>we can give feedback</w:t>
      </w:r>
    </w:p>
    <w:p w:rsidR="00D469EC" w:rsidRPr="00D469EC" w:rsidRDefault="00D469EC" w:rsidP="00D469EC">
      <w:pPr>
        <w:tabs>
          <w:tab w:val="left" w:pos="720"/>
        </w:tabs>
        <w:spacing w:after="0" w:line="228" w:lineRule="auto"/>
        <w:rPr>
          <w:b/>
          <w:sz w:val="28"/>
          <w:szCs w:val="28"/>
        </w:rPr>
      </w:pPr>
      <w:proofErr w:type="spellStart"/>
      <w:r w:rsidRPr="00D469EC">
        <w:rPr>
          <w:b/>
          <w:sz w:val="28"/>
          <w:szCs w:val="28"/>
        </w:rPr>
        <w:t>Github</w:t>
      </w:r>
      <w:proofErr w:type="spellEnd"/>
      <w:r w:rsidRPr="00D469EC">
        <w:rPr>
          <w:b/>
          <w:sz w:val="28"/>
          <w:szCs w:val="28"/>
        </w:rPr>
        <w:t xml:space="preserve"> link:</w:t>
      </w:r>
      <w:r w:rsidR="00206C7B" w:rsidRPr="00206C7B">
        <w:t xml:space="preserve"> </w:t>
      </w:r>
      <w:hyperlink r:id="rId10" w:history="1">
        <w:r w:rsidR="00206C7B" w:rsidRPr="00487F25">
          <w:rPr>
            <w:rStyle w:val="Hyperlink"/>
            <w:b/>
            <w:sz w:val="28"/>
            <w:szCs w:val="28"/>
          </w:rPr>
          <w:t>https://github.com/kiransagar1/bikestore1</w:t>
        </w:r>
      </w:hyperlink>
    </w:p>
    <w:p w:rsidR="00414DFD" w:rsidRDefault="00414DFD" w:rsidP="00414DFD">
      <w:pPr>
        <w:pStyle w:val="ListParagraph"/>
        <w:rPr>
          <w:sz w:val="28"/>
          <w:szCs w:val="28"/>
        </w:rPr>
      </w:pPr>
    </w:p>
    <w:p w:rsidR="00414DFD" w:rsidRDefault="00414DFD" w:rsidP="00414DFD">
      <w:pPr>
        <w:tabs>
          <w:tab w:val="left" w:pos="720"/>
        </w:tabs>
        <w:spacing w:after="0" w:line="228" w:lineRule="auto"/>
        <w:rPr>
          <w:b/>
          <w:sz w:val="28"/>
          <w:szCs w:val="28"/>
        </w:rPr>
      </w:pPr>
      <w:r w:rsidRPr="00414DFD">
        <w:rPr>
          <w:b/>
          <w:sz w:val="28"/>
          <w:szCs w:val="28"/>
        </w:rPr>
        <w:t>Project Name:</w:t>
      </w:r>
      <w:r>
        <w:rPr>
          <w:b/>
          <w:sz w:val="28"/>
          <w:szCs w:val="28"/>
        </w:rPr>
        <w:t xml:space="preserve"> </w:t>
      </w:r>
      <w:proofErr w:type="gramStart"/>
      <w:r w:rsidRPr="00414DFD">
        <w:rPr>
          <w:sz w:val="28"/>
          <w:szCs w:val="28"/>
        </w:rPr>
        <w:t>Face  Detection</w:t>
      </w:r>
      <w:proofErr w:type="gramEnd"/>
      <w:r>
        <w:rPr>
          <w:b/>
          <w:sz w:val="28"/>
          <w:szCs w:val="28"/>
        </w:rPr>
        <w:t xml:space="preserve"> </w:t>
      </w:r>
    </w:p>
    <w:p w:rsidR="00414DFD" w:rsidRDefault="00414DFD" w:rsidP="00414DFD">
      <w:pPr>
        <w:tabs>
          <w:tab w:val="left" w:pos="720"/>
        </w:tabs>
        <w:spacing w:after="0" w:line="228" w:lineRule="auto"/>
        <w:rPr>
          <w:b/>
          <w:sz w:val="28"/>
          <w:szCs w:val="28"/>
        </w:rPr>
      </w:pPr>
    </w:p>
    <w:p w:rsidR="00414DFD" w:rsidRDefault="00414DFD" w:rsidP="00414DFD">
      <w:pPr>
        <w:tabs>
          <w:tab w:val="left" w:pos="720"/>
        </w:tabs>
        <w:spacing w:after="0" w:line="228" w:lineRule="auto"/>
        <w:rPr>
          <w:i/>
          <w:w w:val="95"/>
          <w:sz w:val="28"/>
          <w:szCs w:val="28"/>
        </w:rPr>
      </w:pPr>
      <w:r w:rsidRPr="00414DFD">
        <w:rPr>
          <w:b/>
          <w:i/>
          <w:w w:val="95"/>
          <w:sz w:val="28"/>
          <w:szCs w:val="28"/>
        </w:rPr>
        <w:t>Environment</w:t>
      </w:r>
      <w:r w:rsidRPr="00414DFD">
        <w:rPr>
          <w:i/>
          <w:w w:val="95"/>
          <w:sz w:val="28"/>
          <w:szCs w:val="28"/>
        </w:rPr>
        <w:t xml:space="preserve">: </w:t>
      </w:r>
      <w:proofErr w:type="gramStart"/>
      <w:r w:rsidRPr="00414DFD">
        <w:rPr>
          <w:w w:val="95"/>
          <w:sz w:val="28"/>
          <w:szCs w:val="28"/>
        </w:rPr>
        <w:t>Python</w:t>
      </w:r>
      <w:r>
        <w:rPr>
          <w:w w:val="95"/>
          <w:sz w:val="28"/>
          <w:szCs w:val="28"/>
        </w:rPr>
        <w:t xml:space="preserve"> </w:t>
      </w:r>
      <w:r w:rsidRPr="00414DFD">
        <w:rPr>
          <w:w w:val="95"/>
          <w:sz w:val="28"/>
          <w:szCs w:val="28"/>
        </w:rPr>
        <w:t>,</w:t>
      </w:r>
      <w:proofErr w:type="gramEnd"/>
      <w:r w:rsidRPr="00414DFD">
        <w:rPr>
          <w:w w:val="95"/>
          <w:sz w:val="28"/>
          <w:szCs w:val="28"/>
        </w:rPr>
        <w:t xml:space="preserve"> </w:t>
      </w:r>
      <w:proofErr w:type="spellStart"/>
      <w:r>
        <w:rPr>
          <w:w w:val="95"/>
          <w:sz w:val="28"/>
          <w:szCs w:val="28"/>
        </w:rPr>
        <w:t>opencv</w:t>
      </w:r>
      <w:proofErr w:type="spellEnd"/>
      <w:r w:rsidRPr="00414DFD">
        <w:rPr>
          <w:w w:val="95"/>
          <w:sz w:val="28"/>
          <w:szCs w:val="28"/>
        </w:rPr>
        <w:t xml:space="preserve"> </w:t>
      </w:r>
      <w:r w:rsidRPr="00414DFD">
        <w:rPr>
          <w:i/>
          <w:w w:val="95"/>
          <w:sz w:val="28"/>
          <w:szCs w:val="28"/>
        </w:rPr>
        <w:t>, Windows</w:t>
      </w:r>
    </w:p>
    <w:p w:rsidR="00D469EC" w:rsidRDefault="00414DFD" w:rsidP="00D469EC">
      <w:pPr>
        <w:spacing w:before="84" w:line="196" w:lineRule="auto"/>
        <w:ind w:left="180"/>
        <w:rPr>
          <w:sz w:val="28"/>
          <w:szCs w:val="28"/>
        </w:rPr>
      </w:pPr>
      <w:r w:rsidRPr="00BA2586">
        <w:rPr>
          <w:b/>
          <w:sz w:val="28"/>
          <w:szCs w:val="28"/>
        </w:rPr>
        <w:t>Description</w:t>
      </w:r>
      <w:r w:rsidRPr="00BA258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In this project I used </w:t>
      </w:r>
      <w:proofErr w:type="spellStart"/>
      <w:r>
        <w:rPr>
          <w:sz w:val="28"/>
          <w:szCs w:val="28"/>
        </w:rPr>
        <w:t>harcascade</w:t>
      </w:r>
      <w:proofErr w:type="spellEnd"/>
      <w:r>
        <w:rPr>
          <w:sz w:val="28"/>
          <w:szCs w:val="28"/>
        </w:rPr>
        <w:t xml:space="preserve"> files to detect </w:t>
      </w:r>
      <w:proofErr w:type="gramStart"/>
      <w:r>
        <w:rPr>
          <w:sz w:val="28"/>
          <w:szCs w:val="28"/>
        </w:rPr>
        <w:t xml:space="preserve">face </w:t>
      </w:r>
      <w:r w:rsidR="00D469EC">
        <w:rPr>
          <w:sz w:val="28"/>
          <w:szCs w:val="28"/>
        </w:rPr>
        <w:t>,</w:t>
      </w:r>
      <w:proofErr w:type="gramEnd"/>
      <w:r w:rsidR="00D469EC">
        <w:rPr>
          <w:sz w:val="28"/>
          <w:szCs w:val="28"/>
        </w:rPr>
        <w:t xml:space="preserve"> by using the file it is very easy to detect the face , and I also </w:t>
      </w:r>
      <w:proofErr w:type="spellStart"/>
      <w:r w:rsidR="00D469EC">
        <w:rPr>
          <w:sz w:val="28"/>
          <w:szCs w:val="28"/>
        </w:rPr>
        <w:t>coverted</w:t>
      </w:r>
      <w:proofErr w:type="spellEnd"/>
      <w:r w:rsidR="00D469EC">
        <w:rPr>
          <w:sz w:val="28"/>
          <w:szCs w:val="28"/>
        </w:rPr>
        <w:t xml:space="preserve"> the frames into gray before detecting.</w:t>
      </w:r>
    </w:p>
    <w:p w:rsidR="00D469EC" w:rsidRPr="00D469EC" w:rsidRDefault="00D469EC" w:rsidP="00D469EC">
      <w:pPr>
        <w:spacing w:before="84" w:line="196" w:lineRule="auto"/>
        <w:ind w:left="180"/>
        <w:rPr>
          <w:sz w:val="28"/>
          <w:szCs w:val="28"/>
        </w:rPr>
      </w:pPr>
      <w:r w:rsidRPr="00414DFD">
        <w:rPr>
          <w:b/>
          <w:i/>
          <w:sz w:val="28"/>
          <w:szCs w:val="28"/>
        </w:rPr>
        <w:lastRenderedPageBreak/>
        <w:t xml:space="preserve"> </w:t>
      </w:r>
      <w:r w:rsidRPr="00414DFD">
        <w:rPr>
          <w:b/>
          <w:i/>
          <w:sz w:val="28"/>
          <w:szCs w:val="28"/>
        </w:rPr>
        <w:t>Responsibilities:</w:t>
      </w:r>
    </w:p>
    <w:p w:rsidR="00D469EC" w:rsidRPr="00D469EC" w:rsidRDefault="00D469EC" w:rsidP="00D469EC">
      <w:pPr>
        <w:numPr>
          <w:ilvl w:val="0"/>
          <w:numId w:val="21"/>
        </w:numPr>
        <w:tabs>
          <w:tab w:val="left" w:pos="720"/>
        </w:tabs>
        <w:spacing w:after="0" w:line="232" w:lineRule="auto"/>
        <w:ind w:left="720" w:hanging="359"/>
        <w:rPr>
          <w:sz w:val="28"/>
          <w:szCs w:val="28"/>
        </w:rPr>
      </w:pPr>
      <w:r>
        <w:rPr>
          <w:sz w:val="28"/>
          <w:szCs w:val="28"/>
        </w:rPr>
        <w:t>It can detect any human faces</w:t>
      </w:r>
    </w:p>
    <w:p w:rsidR="00D469EC" w:rsidRDefault="00D469EC" w:rsidP="00D469EC">
      <w:pPr>
        <w:spacing w:line="0" w:lineRule="atLeast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Github</w:t>
      </w:r>
      <w:proofErr w:type="spellEnd"/>
      <w:r>
        <w:rPr>
          <w:b/>
          <w:i/>
          <w:sz w:val="28"/>
          <w:szCs w:val="28"/>
        </w:rPr>
        <w:t xml:space="preserve"> link:</w:t>
      </w:r>
      <w:r w:rsidR="00487F25" w:rsidRPr="00487F25">
        <w:t xml:space="preserve"> </w:t>
      </w:r>
      <w:hyperlink r:id="rId11" w:history="1">
        <w:r w:rsidR="00487F25" w:rsidRPr="00487F25">
          <w:rPr>
            <w:rStyle w:val="Hyperlink"/>
            <w:b/>
            <w:i/>
            <w:sz w:val="28"/>
            <w:szCs w:val="28"/>
          </w:rPr>
          <w:t>https://github.com/kiransagar1/face_detection</w:t>
        </w:r>
      </w:hyperlink>
    </w:p>
    <w:p w:rsidR="00D469EC" w:rsidRPr="00414DFD" w:rsidRDefault="00D469EC" w:rsidP="00D469EC">
      <w:pPr>
        <w:spacing w:line="0" w:lineRule="atLeast"/>
        <w:rPr>
          <w:b/>
          <w:i/>
          <w:sz w:val="28"/>
          <w:szCs w:val="28"/>
        </w:rPr>
      </w:pPr>
    </w:p>
    <w:p w:rsidR="00D469EC" w:rsidRDefault="00D469EC" w:rsidP="00D469EC">
      <w:pPr>
        <w:tabs>
          <w:tab w:val="left" w:pos="720"/>
        </w:tabs>
        <w:spacing w:after="0" w:line="228" w:lineRule="auto"/>
        <w:rPr>
          <w:sz w:val="28"/>
          <w:szCs w:val="28"/>
        </w:rPr>
      </w:pPr>
    </w:p>
    <w:p w:rsidR="00D469EC" w:rsidRDefault="00D469EC" w:rsidP="00414DFD">
      <w:pPr>
        <w:spacing w:before="84" w:line="196" w:lineRule="auto"/>
        <w:ind w:left="180"/>
        <w:rPr>
          <w:sz w:val="28"/>
          <w:szCs w:val="28"/>
        </w:rPr>
      </w:pPr>
    </w:p>
    <w:p w:rsidR="00D469EC" w:rsidRDefault="00D469EC" w:rsidP="00414DFD">
      <w:pPr>
        <w:spacing w:before="84" w:line="196" w:lineRule="auto"/>
        <w:ind w:left="180"/>
        <w:rPr>
          <w:sz w:val="28"/>
          <w:szCs w:val="28"/>
        </w:rPr>
      </w:pPr>
    </w:p>
    <w:p w:rsidR="00414DFD" w:rsidRDefault="00414DFD" w:rsidP="00414DFD">
      <w:pPr>
        <w:tabs>
          <w:tab w:val="left" w:pos="720"/>
        </w:tabs>
        <w:spacing w:after="0" w:line="228" w:lineRule="auto"/>
        <w:rPr>
          <w:b/>
          <w:sz w:val="28"/>
          <w:szCs w:val="28"/>
        </w:rPr>
      </w:pPr>
    </w:p>
    <w:p w:rsidR="00414DFD" w:rsidRDefault="00414DFD" w:rsidP="00414DFD">
      <w:pPr>
        <w:tabs>
          <w:tab w:val="left" w:pos="720"/>
        </w:tabs>
        <w:spacing w:after="0" w:line="228" w:lineRule="auto"/>
        <w:rPr>
          <w:b/>
          <w:sz w:val="28"/>
          <w:szCs w:val="28"/>
        </w:rPr>
      </w:pPr>
    </w:p>
    <w:p w:rsidR="00414DFD" w:rsidRPr="00414DFD" w:rsidRDefault="00414DFD" w:rsidP="00414DFD">
      <w:pPr>
        <w:tabs>
          <w:tab w:val="left" w:pos="720"/>
        </w:tabs>
        <w:spacing w:after="0" w:line="228" w:lineRule="auto"/>
        <w:rPr>
          <w:b/>
          <w:sz w:val="28"/>
          <w:szCs w:val="28"/>
        </w:rPr>
      </w:pPr>
    </w:p>
    <w:p w:rsidR="00BA2586" w:rsidRDefault="00BA2586" w:rsidP="00BA2586">
      <w:pPr>
        <w:spacing w:before="84" w:line="196" w:lineRule="auto"/>
        <w:ind w:left="180"/>
        <w:rPr>
          <w:sz w:val="28"/>
          <w:szCs w:val="28"/>
        </w:rPr>
      </w:pPr>
    </w:p>
    <w:p w:rsidR="00BA2586" w:rsidRPr="00BA2586" w:rsidRDefault="00BA2586" w:rsidP="00BA2586">
      <w:pPr>
        <w:spacing w:before="84" w:line="196" w:lineRule="auto"/>
        <w:ind w:left="180"/>
        <w:rPr>
          <w:sz w:val="28"/>
          <w:szCs w:val="28"/>
        </w:rPr>
      </w:pPr>
    </w:p>
    <w:p w:rsidR="00BA2586" w:rsidRPr="00BA2586" w:rsidRDefault="00BA2586" w:rsidP="00BA2586">
      <w:pPr>
        <w:tabs>
          <w:tab w:val="left" w:pos="720"/>
        </w:tabs>
        <w:spacing w:after="0" w:line="228" w:lineRule="auto"/>
        <w:rPr>
          <w:sz w:val="24"/>
        </w:rPr>
      </w:pPr>
    </w:p>
    <w:p w:rsidR="0058351A" w:rsidRDefault="0058351A" w:rsidP="0058351A">
      <w:pPr>
        <w:pStyle w:val="ListBullet"/>
        <w:numPr>
          <w:ilvl w:val="0"/>
          <w:numId w:val="0"/>
        </w:numPr>
        <w:ind w:left="360"/>
      </w:pPr>
    </w:p>
    <w:p w:rsidR="00D56207" w:rsidRDefault="00D56207" w:rsidP="0058351A">
      <w:pPr>
        <w:pStyle w:val="ListBullet"/>
        <w:numPr>
          <w:ilvl w:val="0"/>
          <w:numId w:val="0"/>
        </w:numPr>
      </w:pPr>
    </w:p>
    <w:sectPr w:rsidR="00D56207" w:rsidSect="00374627">
      <w:footerReference w:type="default" r:id="rId12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E54" w:rsidRDefault="00087E54">
      <w:pPr>
        <w:spacing w:after="0"/>
      </w:pPr>
      <w:r>
        <w:separator/>
      </w:r>
    </w:p>
  </w:endnote>
  <w:endnote w:type="continuationSeparator" w:id="0">
    <w:p w:rsidR="00087E54" w:rsidRDefault="00087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FAA" w:rsidRDefault="009F2F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F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E54" w:rsidRDefault="00087E54">
      <w:pPr>
        <w:spacing w:after="0"/>
      </w:pPr>
      <w:r>
        <w:separator/>
      </w:r>
    </w:p>
  </w:footnote>
  <w:footnote w:type="continuationSeparator" w:id="0">
    <w:p w:rsidR="00087E54" w:rsidRDefault="00087E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05"/>
    <w:multiLevelType w:val="hybridMultilevel"/>
    <w:tmpl w:val="46E87CCC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7E4C72"/>
    <w:multiLevelType w:val="hybridMultilevel"/>
    <w:tmpl w:val="DF8A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A69B6"/>
    <w:multiLevelType w:val="multilevel"/>
    <w:tmpl w:val="5FE8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4"/>
  </w:num>
  <w:num w:numId="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1A"/>
    <w:rsid w:val="00087E54"/>
    <w:rsid w:val="00155B49"/>
    <w:rsid w:val="00206C7B"/>
    <w:rsid w:val="00374627"/>
    <w:rsid w:val="00394A6D"/>
    <w:rsid w:val="003B6A50"/>
    <w:rsid w:val="003F19B9"/>
    <w:rsid w:val="00414DFD"/>
    <w:rsid w:val="004476A1"/>
    <w:rsid w:val="00487F25"/>
    <w:rsid w:val="005114E7"/>
    <w:rsid w:val="0058351A"/>
    <w:rsid w:val="005E5E55"/>
    <w:rsid w:val="00616068"/>
    <w:rsid w:val="006E401C"/>
    <w:rsid w:val="0077621B"/>
    <w:rsid w:val="007963CE"/>
    <w:rsid w:val="007C4BDD"/>
    <w:rsid w:val="007D00B3"/>
    <w:rsid w:val="00815EF6"/>
    <w:rsid w:val="008916B6"/>
    <w:rsid w:val="008E10EB"/>
    <w:rsid w:val="009763C8"/>
    <w:rsid w:val="009F2FAA"/>
    <w:rsid w:val="00A8131A"/>
    <w:rsid w:val="00B769EE"/>
    <w:rsid w:val="00BA2586"/>
    <w:rsid w:val="00C57E43"/>
    <w:rsid w:val="00C72B59"/>
    <w:rsid w:val="00CC75DB"/>
    <w:rsid w:val="00D33143"/>
    <w:rsid w:val="00D469EC"/>
    <w:rsid w:val="00D56207"/>
    <w:rsid w:val="00D765AF"/>
    <w:rsid w:val="00DD4208"/>
    <w:rsid w:val="00E861F2"/>
    <w:rsid w:val="00EA2B92"/>
    <w:rsid w:val="00FA1576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customStyle="1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customStyle="1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customStyle="1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customStyle="1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PythonLifetelug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kiransagar1/face_det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iransagar1/bikestore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ransagar1/House_predectio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resumewordmic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001A176D254701AA175F8BA247D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20FE0-462F-4B4D-83E5-12D519550BF5}"/>
      </w:docPartPr>
      <w:docPartBody>
        <w:p w:rsidR="00677309" w:rsidRDefault="00677309">
          <w:pPr>
            <w:pStyle w:val="87001A176D254701AA175F8BA247D7D8"/>
          </w:pPr>
          <w:r>
            <w:t>Your Name</w:t>
          </w:r>
        </w:p>
      </w:docPartBody>
    </w:docPart>
    <w:docPart>
      <w:docPartPr>
        <w:name w:val="886EEFFF261741479ADC24D9D6A41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F4434-02D3-4184-A4E0-60099F456714}"/>
      </w:docPartPr>
      <w:docPartBody>
        <w:p w:rsidR="00677309" w:rsidRDefault="00677309">
          <w:pPr>
            <w:pStyle w:val="886EEFFF261741479ADC24D9D6A41155"/>
          </w:pPr>
          <w:r>
            <w:t>Education</w:t>
          </w:r>
        </w:p>
      </w:docPartBody>
    </w:docPart>
    <w:docPart>
      <w:docPartPr>
        <w:name w:val="36F8AF6314EC405591DEFB9E50E59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9F32E-6D69-4B06-A05C-D51758D7D230}"/>
      </w:docPartPr>
      <w:docPartBody>
        <w:p w:rsidR="00677309" w:rsidRDefault="00677309">
          <w:pPr>
            <w:pStyle w:val="36F8AF6314EC405591DEFB9E50E59ED3"/>
          </w:pPr>
          <w:r>
            <w:t>Skills &amp; Abilities</w:t>
          </w:r>
        </w:p>
      </w:docPartBody>
    </w:docPart>
    <w:docPart>
      <w:docPartPr>
        <w:name w:val="B7C008116F134748803F0AC98E422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0277E-3A23-4EC5-9645-38DACC298D75}"/>
      </w:docPartPr>
      <w:docPartBody>
        <w:p w:rsidR="00677309" w:rsidRDefault="00677309">
          <w:pPr>
            <w:pStyle w:val="B7C008116F134748803F0AC98E4220D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09"/>
    <w:rsid w:val="00677309"/>
    <w:rsid w:val="00C3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001A176D254701AA175F8BA247D7D8">
    <w:name w:val="87001A176D254701AA175F8BA247D7D8"/>
  </w:style>
  <w:style w:type="paragraph" w:customStyle="1" w:styleId="CF150FD85BC9480988CCBD27DF0BAE23">
    <w:name w:val="CF150FD85BC9480988CCBD27DF0BAE23"/>
  </w:style>
  <w:style w:type="paragraph" w:customStyle="1" w:styleId="72370C617421435BB2045CDB37308206">
    <w:name w:val="72370C617421435BB2045CDB37308206"/>
  </w:style>
  <w:style w:type="paragraph" w:customStyle="1" w:styleId="59F61144302D4CB2B67F8771B5B4735F">
    <w:name w:val="59F61144302D4CB2B67F8771B5B4735F"/>
  </w:style>
  <w:style w:type="paragraph" w:customStyle="1" w:styleId="B4B60972F71F49C29AC3F431E7E0A467">
    <w:name w:val="B4B60972F71F49C29AC3F431E7E0A467"/>
  </w:style>
  <w:style w:type="paragraph" w:customStyle="1" w:styleId="E3F0DDAE94B743B38E2FC0E0DF43DF98">
    <w:name w:val="E3F0DDAE94B743B38E2FC0E0DF43DF98"/>
  </w:style>
  <w:style w:type="paragraph" w:customStyle="1" w:styleId="EC51527ED5704C99BC2347637F0036F4">
    <w:name w:val="EC51527ED5704C99BC2347637F0036F4"/>
  </w:style>
  <w:style w:type="paragraph" w:customStyle="1" w:styleId="886EEFFF261741479ADC24D9D6A41155">
    <w:name w:val="886EEFFF261741479ADC24D9D6A41155"/>
  </w:style>
  <w:style w:type="paragraph" w:customStyle="1" w:styleId="E5E94C82DD2C43F6A1D57C4565B66FBE">
    <w:name w:val="E5E94C82DD2C43F6A1D57C4565B66FBE"/>
  </w:style>
  <w:style w:type="paragraph" w:customStyle="1" w:styleId="8B5AECA59DD7402284C1110A12184045">
    <w:name w:val="8B5AECA59DD7402284C1110A12184045"/>
  </w:style>
  <w:style w:type="paragraph" w:customStyle="1" w:styleId="B742CD46B1584FB1BED1C2DCB0BCC3D0">
    <w:name w:val="B742CD46B1584FB1BED1C2DCB0BCC3D0"/>
  </w:style>
  <w:style w:type="paragraph" w:customStyle="1" w:styleId="7E4C2E5E1AEB4913B3E6B94A3E72291E">
    <w:name w:val="7E4C2E5E1AEB4913B3E6B94A3E72291E"/>
  </w:style>
  <w:style w:type="paragraph" w:customStyle="1" w:styleId="3CCAE697B6CE4B3E980C36FCBC877662">
    <w:name w:val="3CCAE697B6CE4B3E980C36FCBC877662"/>
  </w:style>
  <w:style w:type="paragraph" w:customStyle="1" w:styleId="10562E1F13954E58AAC4EE31D605A0A7">
    <w:name w:val="10562E1F13954E58AAC4EE31D605A0A7"/>
  </w:style>
  <w:style w:type="paragraph" w:customStyle="1" w:styleId="317BD35FFDBB442096C54B384134289B">
    <w:name w:val="317BD35FFDBB442096C54B384134289B"/>
  </w:style>
  <w:style w:type="paragraph" w:customStyle="1" w:styleId="96B92C5A7865405AA84944C6994A9E7F">
    <w:name w:val="96B92C5A7865405AA84944C6994A9E7F"/>
  </w:style>
  <w:style w:type="paragraph" w:customStyle="1" w:styleId="339E135C2E814C578E0EA6D96797CE1A">
    <w:name w:val="339E135C2E814C578E0EA6D96797CE1A"/>
  </w:style>
  <w:style w:type="paragraph" w:customStyle="1" w:styleId="91A1F3AEDD1346659CA26EC14CA0D372">
    <w:name w:val="91A1F3AEDD1346659CA26EC14CA0D372"/>
  </w:style>
  <w:style w:type="paragraph" w:customStyle="1" w:styleId="CF3DC1C5507E45E6A00CE339BFB6287D">
    <w:name w:val="CF3DC1C5507E45E6A00CE339BFB6287D"/>
  </w:style>
  <w:style w:type="paragraph" w:customStyle="1" w:styleId="36F8AF6314EC405591DEFB9E50E59ED3">
    <w:name w:val="36F8AF6314EC405591DEFB9E50E59ED3"/>
  </w:style>
  <w:style w:type="paragraph" w:customStyle="1" w:styleId="7EBE7C0F0F1E4FF388FBFDC82FDD3F6C">
    <w:name w:val="7EBE7C0F0F1E4FF388FBFDC82FDD3F6C"/>
  </w:style>
  <w:style w:type="paragraph" w:customStyle="1" w:styleId="EFC1929A94034F53B962FF44195EE343">
    <w:name w:val="EFC1929A94034F53B962FF44195EE343"/>
  </w:style>
  <w:style w:type="paragraph" w:customStyle="1" w:styleId="74D7781C840247A9BDC1835E08C7188A">
    <w:name w:val="74D7781C840247A9BDC1835E08C7188A"/>
  </w:style>
  <w:style w:type="paragraph" w:customStyle="1" w:styleId="7E650190CB914FC1BD084612857F9BD5">
    <w:name w:val="7E650190CB914FC1BD084612857F9BD5"/>
  </w:style>
  <w:style w:type="paragraph" w:customStyle="1" w:styleId="79FF163307ED4482BF43A693C453022E">
    <w:name w:val="79FF163307ED4482BF43A693C453022E"/>
  </w:style>
  <w:style w:type="paragraph" w:customStyle="1" w:styleId="8121F0CBF6734612B0EF26DD83D27720">
    <w:name w:val="8121F0CBF6734612B0EF26DD83D27720"/>
  </w:style>
  <w:style w:type="paragraph" w:customStyle="1" w:styleId="AC8C44D67F294DB0B5A46351D73A6D32">
    <w:name w:val="AC8C44D67F294DB0B5A46351D73A6D32"/>
  </w:style>
  <w:style w:type="paragraph" w:customStyle="1" w:styleId="82335C6590D74A7C9B059049A5461592">
    <w:name w:val="82335C6590D74A7C9B059049A5461592"/>
  </w:style>
  <w:style w:type="paragraph" w:customStyle="1" w:styleId="B7C008116F134748803F0AC98E4220D3">
    <w:name w:val="B7C008116F134748803F0AC98E4220D3"/>
  </w:style>
  <w:style w:type="paragraph" w:customStyle="1" w:styleId="4EB1B2ACC6614D1D963D339762D520CF">
    <w:name w:val="4EB1B2ACC6614D1D963D339762D520CF"/>
  </w:style>
  <w:style w:type="paragraph" w:customStyle="1" w:styleId="3251A186671D443AA839BE15F1C9773C">
    <w:name w:val="3251A186671D443AA839BE15F1C9773C"/>
  </w:style>
  <w:style w:type="paragraph" w:customStyle="1" w:styleId="CC5A1F7EFA8F47758ED5837E4F9F9F10">
    <w:name w:val="CC5A1F7EFA8F47758ED5837E4F9F9F10"/>
  </w:style>
  <w:style w:type="paragraph" w:customStyle="1" w:styleId="167A61DF712B485F97ED7A3588C45EE0">
    <w:name w:val="167A61DF712B485F97ED7A3588C45EE0"/>
  </w:style>
  <w:style w:type="paragraph" w:customStyle="1" w:styleId="A8DD6B40DACA4474ADCA5E1622DFC231">
    <w:name w:val="A8DD6B40DACA4474ADCA5E1622DFC231"/>
  </w:style>
  <w:style w:type="paragraph" w:customStyle="1" w:styleId="C18FD4FB2F6D4B818EB2EFD4056BFCCF">
    <w:name w:val="C18FD4FB2F6D4B818EB2EFD4056BFCCF"/>
  </w:style>
  <w:style w:type="paragraph" w:customStyle="1" w:styleId="6A55436A8780432F9EFF219F9D9CEFC5">
    <w:name w:val="6A55436A8780432F9EFF219F9D9CEFC5"/>
  </w:style>
  <w:style w:type="paragraph" w:customStyle="1" w:styleId="387427A61CB8406E8F7F7977CCA58BB2">
    <w:name w:val="387427A61CB8406E8F7F7977CCA58BB2"/>
    <w:rsid w:val="006773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001A176D254701AA175F8BA247D7D8">
    <w:name w:val="87001A176D254701AA175F8BA247D7D8"/>
  </w:style>
  <w:style w:type="paragraph" w:customStyle="1" w:styleId="CF150FD85BC9480988CCBD27DF0BAE23">
    <w:name w:val="CF150FD85BC9480988CCBD27DF0BAE23"/>
  </w:style>
  <w:style w:type="paragraph" w:customStyle="1" w:styleId="72370C617421435BB2045CDB37308206">
    <w:name w:val="72370C617421435BB2045CDB37308206"/>
  </w:style>
  <w:style w:type="paragraph" w:customStyle="1" w:styleId="59F61144302D4CB2B67F8771B5B4735F">
    <w:name w:val="59F61144302D4CB2B67F8771B5B4735F"/>
  </w:style>
  <w:style w:type="paragraph" w:customStyle="1" w:styleId="B4B60972F71F49C29AC3F431E7E0A467">
    <w:name w:val="B4B60972F71F49C29AC3F431E7E0A467"/>
  </w:style>
  <w:style w:type="paragraph" w:customStyle="1" w:styleId="E3F0DDAE94B743B38E2FC0E0DF43DF98">
    <w:name w:val="E3F0DDAE94B743B38E2FC0E0DF43DF98"/>
  </w:style>
  <w:style w:type="paragraph" w:customStyle="1" w:styleId="EC51527ED5704C99BC2347637F0036F4">
    <w:name w:val="EC51527ED5704C99BC2347637F0036F4"/>
  </w:style>
  <w:style w:type="paragraph" w:customStyle="1" w:styleId="886EEFFF261741479ADC24D9D6A41155">
    <w:name w:val="886EEFFF261741479ADC24D9D6A41155"/>
  </w:style>
  <w:style w:type="paragraph" w:customStyle="1" w:styleId="E5E94C82DD2C43F6A1D57C4565B66FBE">
    <w:name w:val="E5E94C82DD2C43F6A1D57C4565B66FBE"/>
  </w:style>
  <w:style w:type="paragraph" w:customStyle="1" w:styleId="8B5AECA59DD7402284C1110A12184045">
    <w:name w:val="8B5AECA59DD7402284C1110A12184045"/>
  </w:style>
  <w:style w:type="paragraph" w:customStyle="1" w:styleId="B742CD46B1584FB1BED1C2DCB0BCC3D0">
    <w:name w:val="B742CD46B1584FB1BED1C2DCB0BCC3D0"/>
  </w:style>
  <w:style w:type="paragraph" w:customStyle="1" w:styleId="7E4C2E5E1AEB4913B3E6B94A3E72291E">
    <w:name w:val="7E4C2E5E1AEB4913B3E6B94A3E72291E"/>
  </w:style>
  <w:style w:type="paragraph" w:customStyle="1" w:styleId="3CCAE697B6CE4B3E980C36FCBC877662">
    <w:name w:val="3CCAE697B6CE4B3E980C36FCBC877662"/>
  </w:style>
  <w:style w:type="paragraph" w:customStyle="1" w:styleId="10562E1F13954E58AAC4EE31D605A0A7">
    <w:name w:val="10562E1F13954E58AAC4EE31D605A0A7"/>
  </w:style>
  <w:style w:type="paragraph" w:customStyle="1" w:styleId="317BD35FFDBB442096C54B384134289B">
    <w:name w:val="317BD35FFDBB442096C54B384134289B"/>
  </w:style>
  <w:style w:type="paragraph" w:customStyle="1" w:styleId="96B92C5A7865405AA84944C6994A9E7F">
    <w:name w:val="96B92C5A7865405AA84944C6994A9E7F"/>
  </w:style>
  <w:style w:type="paragraph" w:customStyle="1" w:styleId="339E135C2E814C578E0EA6D96797CE1A">
    <w:name w:val="339E135C2E814C578E0EA6D96797CE1A"/>
  </w:style>
  <w:style w:type="paragraph" w:customStyle="1" w:styleId="91A1F3AEDD1346659CA26EC14CA0D372">
    <w:name w:val="91A1F3AEDD1346659CA26EC14CA0D372"/>
  </w:style>
  <w:style w:type="paragraph" w:customStyle="1" w:styleId="CF3DC1C5507E45E6A00CE339BFB6287D">
    <w:name w:val="CF3DC1C5507E45E6A00CE339BFB6287D"/>
  </w:style>
  <w:style w:type="paragraph" w:customStyle="1" w:styleId="36F8AF6314EC405591DEFB9E50E59ED3">
    <w:name w:val="36F8AF6314EC405591DEFB9E50E59ED3"/>
  </w:style>
  <w:style w:type="paragraph" w:customStyle="1" w:styleId="7EBE7C0F0F1E4FF388FBFDC82FDD3F6C">
    <w:name w:val="7EBE7C0F0F1E4FF388FBFDC82FDD3F6C"/>
  </w:style>
  <w:style w:type="paragraph" w:customStyle="1" w:styleId="EFC1929A94034F53B962FF44195EE343">
    <w:name w:val="EFC1929A94034F53B962FF44195EE343"/>
  </w:style>
  <w:style w:type="paragraph" w:customStyle="1" w:styleId="74D7781C840247A9BDC1835E08C7188A">
    <w:name w:val="74D7781C840247A9BDC1835E08C7188A"/>
  </w:style>
  <w:style w:type="paragraph" w:customStyle="1" w:styleId="7E650190CB914FC1BD084612857F9BD5">
    <w:name w:val="7E650190CB914FC1BD084612857F9BD5"/>
  </w:style>
  <w:style w:type="paragraph" w:customStyle="1" w:styleId="79FF163307ED4482BF43A693C453022E">
    <w:name w:val="79FF163307ED4482BF43A693C453022E"/>
  </w:style>
  <w:style w:type="paragraph" w:customStyle="1" w:styleId="8121F0CBF6734612B0EF26DD83D27720">
    <w:name w:val="8121F0CBF6734612B0EF26DD83D27720"/>
  </w:style>
  <w:style w:type="paragraph" w:customStyle="1" w:styleId="AC8C44D67F294DB0B5A46351D73A6D32">
    <w:name w:val="AC8C44D67F294DB0B5A46351D73A6D32"/>
  </w:style>
  <w:style w:type="paragraph" w:customStyle="1" w:styleId="82335C6590D74A7C9B059049A5461592">
    <w:name w:val="82335C6590D74A7C9B059049A5461592"/>
  </w:style>
  <w:style w:type="paragraph" w:customStyle="1" w:styleId="B7C008116F134748803F0AC98E4220D3">
    <w:name w:val="B7C008116F134748803F0AC98E4220D3"/>
  </w:style>
  <w:style w:type="paragraph" w:customStyle="1" w:styleId="4EB1B2ACC6614D1D963D339762D520CF">
    <w:name w:val="4EB1B2ACC6614D1D963D339762D520CF"/>
  </w:style>
  <w:style w:type="paragraph" w:customStyle="1" w:styleId="3251A186671D443AA839BE15F1C9773C">
    <w:name w:val="3251A186671D443AA839BE15F1C9773C"/>
  </w:style>
  <w:style w:type="paragraph" w:customStyle="1" w:styleId="CC5A1F7EFA8F47758ED5837E4F9F9F10">
    <w:name w:val="CC5A1F7EFA8F47758ED5837E4F9F9F10"/>
  </w:style>
  <w:style w:type="paragraph" w:customStyle="1" w:styleId="167A61DF712B485F97ED7A3588C45EE0">
    <w:name w:val="167A61DF712B485F97ED7A3588C45EE0"/>
  </w:style>
  <w:style w:type="paragraph" w:customStyle="1" w:styleId="A8DD6B40DACA4474ADCA5E1622DFC231">
    <w:name w:val="A8DD6B40DACA4474ADCA5E1622DFC231"/>
  </w:style>
  <w:style w:type="paragraph" w:customStyle="1" w:styleId="C18FD4FB2F6D4B818EB2EFD4056BFCCF">
    <w:name w:val="C18FD4FB2F6D4B818EB2EFD4056BFCCF"/>
  </w:style>
  <w:style w:type="paragraph" w:customStyle="1" w:styleId="6A55436A8780432F9EFF219F9D9CEFC5">
    <w:name w:val="6A55436A8780432F9EFF219F9D9CEFC5"/>
  </w:style>
  <w:style w:type="paragraph" w:customStyle="1" w:styleId="387427A61CB8406E8F7F7977CCA58BB2">
    <w:name w:val="387427A61CB8406E8F7F7977CCA58BB2"/>
    <w:rsid w:val="00677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resumewordmicro</Template>
  <TotalTime>167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Kiran sagar</dc:description>
  <cp:lastModifiedBy>Windows User</cp:lastModifiedBy>
  <cp:revision>4</cp:revision>
  <dcterms:created xsi:type="dcterms:W3CDTF">2021-01-06T07:45:00Z</dcterms:created>
  <dcterms:modified xsi:type="dcterms:W3CDTF">2021-01-22T09:40:00Z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